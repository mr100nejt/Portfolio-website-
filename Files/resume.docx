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529" w:type="pct"/>
        <w:tblInd w:w="-9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50"/>
      </w:tblGrid>
      <w:tr w:rsidR="00692703" w:rsidRPr="0008716E" w14:paraId="47FF3281" w14:textId="77777777" w:rsidTr="00D51DDD">
        <w:trPr>
          <w:trHeight w:hRule="exact" w:val="1980"/>
        </w:trPr>
        <w:tc>
          <w:tcPr>
            <w:tcW w:w="10351" w:type="dxa"/>
            <w:tcMar>
              <w:top w:w="0" w:type="dxa"/>
              <w:bottom w:w="0" w:type="dxa"/>
            </w:tcMar>
          </w:tcPr>
          <w:p w14:paraId="3F2FBB29" w14:textId="77777777" w:rsidR="00692703" w:rsidRPr="0008716E" w:rsidRDefault="00854169" w:rsidP="00913946">
            <w:pPr>
              <w:pStyle w:val="Title"/>
              <w:rPr>
                <w:u w:val="single"/>
              </w:rPr>
            </w:pPr>
            <w:bookmarkStart w:id="0" w:name="_GoBack"/>
            <w:r w:rsidRPr="0008716E">
              <w:rPr>
                <w:u w:val="single"/>
              </w:rPr>
              <w:t>Jacob</w:t>
            </w:r>
            <w:r w:rsidR="00692703" w:rsidRPr="0008716E">
              <w:rPr>
                <w:u w:val="single"/>
              </w:rPr>
              <w:t xml:space="preserve"> </w:t>
            </w:r>
            <w:r w:rsidRPr="0008716E">
              <w:rPr>
                <w:rStyle w:val="IntenseEmphasis"/>
                <w:u w:val="single"/>
              </w:rPr>
              <w:t>Angrick</w:t>
            </w:r>
          </w:p>
          <w:p w14:paraId="252BEE8F" w14:textId="1AB15FEE" w:rsidR="00692703" w:rsidRPr="0008716E" w:rsidRDefault="0021755E" w:rsidP="00913946">
            <w:pPr>
              <w:pStyle w:val="ContactInfo"/>
              <w:contextualSpacing w:val="0"/>
              <w:rPr>
                <w:u w:val="single"/>
              </w:rPr>
            </w:pPr>
            <w:r w:rsidRPr="0008716E">
              <w:rPr>
                <w:u w:val="single"/>
              </w:rPr>
              <w:t>Milwaukee, WI</w:t>
            </w:r>
            <w:r w:rsidR="00854169" w:rsidRPr="0008716E">
              <w:rPr>
                <w:u w:val="single"/>
              </w:rPr>
              <w:t xml:space="preserve"> 53188</w:t>
            </w:r>
            <w:r w:rsidR="00692703" w:rsidRPr="0008716E">
              <w:rPr>
                <w:u w:val="single"/>
              </w:rPr>
              <w:t xml:space="preserve">  </w:t>
            </w:r>
            <w:r w:rsidR="00854169" w:rsidRPr="0008716E">
              <w:rPr>
                <w:u w:val="single"/>
              </w:rPr>
              <w:t>(262)804-7192</w:t>
            </w:r>
          </w:p>
          <w:p w14:paraId="216BB58C" w14:textId="35DC8016" w:rsidR="00692703" w:rsidRPr="0008716E" w:rsidRDefault="00692703" w:rsidP="00913946">
            <w:pPr>
              <w:pStyle w:val="ContactInfoEmphasis"/>
              <w:contextualSpacing w:val="0"/>
              <w:rPr>
                <w:u w:val="single"/>
              </w:rPr>
            </w:pPr>
            <w:r w:rsidRPr="0008716E">
              <w:rPr>
                <w:u w:val="single"/>
              </w:rPr>
              <w:t xml:space="preserve">  </w:t>
            </w:r>
            <w:r w:rsidR="00854169" w:rsidRPr="0008716E">
              <w:rPr>
                <w:u w:val="single"/>
              </w:rPr>
              <w:t>jacobtva@gmail.com</w:t>
            </w:r>
            <w:r w:rsidRPr="0008716E">
              <w:rPr>
                <w:u w:val="single"/>
              </w:rPr>
              <w:t xml:space="preserve">  </w:t>
            </w:r>
          </w:p>
          <w:p w14:paraId="672A9FE9" w14:textId="1F0405BA" w:rsidR="007E6648" w:rsidRPr="0008716E" w:rsidRDefault="00A65D32" w:rsidP="00913946">
            <w:pPr>
              <w:pStyle w:val="ContactInfoEmphasis"/>
              <w:contextualSpacing w:val="0"/>
              <w:rPr>
                <w:u w:val="single"/>
              </w:rPr>
            </w:pPr>
            <w:hyperlink r:id="rId7" w:history="1">
              <w:r w:rsidR="007E6648" w:rsidRPr="0008716E">
                <w:rPr>
                  <w:b w:val="0"/>
                  <w:color w:val="0000FF"/>
                  <w:u w:val="single"/>
                </w:rPr>
                <w:t>https://www.linkedin.com/in/jacob-angrick-087ab4198/</w:t>
              </w:r>
            </w:hyperlink>
          </w:p>
          <w:p w14:paraId="1487B94D" w14:textId="77777777" w:rsidR="00AC2774" w:rsidRPr="0008716E" w:rsidRDefault="00A65D32" w:rsidP="00913946">
            <w:pPr>
              <w:pStyle w:val="ContactInfoEmphasis"/>
              <w:contextualSpacing w:val="0"/>
              <w:rPr>
                <w:b w:val="0"/>
                <w:color w:val="0000FF"/>
                <w:u w:val="single"/>
              </w:rPr>
            </w:pPr>
            <w:hyperlink r:id="rId8" w:history="1">
              <w:r w:rsidR="00AC2774" w:rsidRPr="0008716E">
                <w:rPr>
                  <w:b w:val="0"/>
                  <w:color w:val="0000FF"/>
                  <w:u w:val="single"/>
                </w:rPr>
                <w:t>https://github.com/mr100nejt</w:t>
              </w:r>
            </w:hyperlink>
          </w:p>
          <w:p w14:paraId="3C208E48" w14:textId="2301BBA0" w:rsidR="007E6648" w:rsidRPr="0008716E" w:rsidRDefault="007E6648" w:rsidP="00913946">
            <w:pPr>
              <w:pStyle w:val="ContactInfoEmphasis"/>
              <w:contextualSpacing w:val="0"/>
              <w:rPr>
                <w:u w:val="single"/>
              </w:rPr>
            </w:pPr>
          </w:p>
        </w:tc>
      </w:tr>
      <w:tr w:rsidR="009571D8" w:rsidRPr="0008716E" w14:paraId="5D436402" w14:textId="77777777" w:rsidTr="00D51DDD">
        <w:trPr>
          <w:trHeight w:val="6682"/>
        </w:trPr>
        <w:tc>
          <w:tcPr>
            <w:tcW w:w="10351" w:type="dxa"/>
            <w:tcMar>
              <w:top w:w="432" w:type="dxa"/>
            </w:tcMar>
          </w:tcPr>
          <w:p w14:paraId="24414A3E" w14:textId="77777777" w:rsidR="00854169" w:rsidRPr="0008716E" w:rsidRDefault="00854169" w:rsidP="00854169">
            <w:pPr>
              <w:pStyle w:val="Heading1"/>
              <w:outlineLvl w:val="0"/>
              <w:rPr>
                <w:u w:val="single"/>
              </w:rPr>
            </w:pPr>
            <w:r w:rsidRPr="0008716E">
              <w:rPr>
                <w:u w:val="single"/>
              </w:rPr>
              <w:t>Summary</w:t>
            </w:r>
          </w:p>
          <w:p w14:paraId="77C9FC05" w14:textId="77777777" w:rsidR="00854169" w:rsidRPr="0008716E" w:rsidRDefault="00A84683" w:rsidP="00854169">
            <w:pPr>
              <w:contextualSpacing w:val="0"/>
              <w:rPr>
                <w:rFonts w:cstheme="minorHAnsi"/>
                <w:color w:val="555555"/>
                <w:u w:val="single"/>
                <w:shd w:val="clear" w:color="auto" w:fill="FFFFFF"/>
              </w:rPr>
            </w:pPr>
            <w:r w:rsidRPr="0008716E">
              <w:rPr>
                <w:rFonts w:cstheme="minorHAnsi"/>
                <w:color w:val="555555"/>
                <w:u w:val="single"/>
                <w:shd w:val="clear" w:color="auto" w:fill="FFFFFF"/>
              </w:rPr>
              <w:t>Seeking Web Developer work that allows for implementation of communication, service, and design skills to the programming essentials. I am d</w:t>
            </w:r>
            <w:r w:rsidR="00854169" w:rsidRPr="0008716E">
              <w:rPr>
                <w:u w:val="single"/>
              </w:rPr>
              <w:t xml:space="preserve">etail orientated with excellent communication, organization and </w:t>
            </w:r>
            <w:proofErr w:type="gramStart"/>
            <w:r w:rsidR="00854169" w:rsidRPr="0008716E">
              <w:rPr>
                <w:u w:val="single"/>
              </w:rPr>
              <w:t>problem solving</w:t>
            </w:r>
            <w:proofErr w:type="gramEnd"/>
            <w:r w:rsidR="00854169" w:rsidRPr="0008716E">
              <w:rPr>
                <w:u w:val="single"/>
              </w:rPr>
              <w:t xml:space="preserve"> skills. Contributes a positive attitude to a team environment. Hard worker with six years of customer service experience.</w:t>
            </w:r>
          </w:p>
          <w:p w14:paraId="1AD6414E" w14:textId="77777777" w:rsidR="00373584" w:rsidRPr="0008716E" w:rsidRDefault="00373584" w:rsidP="00373584">
            <w:pPr>
              <w:pStyle w:val="NormalWeb"/>
              <w:rPr>
                <w:u w:val="single"/>
              </w:rPr>
            </w:pPr>
            <w:r w:rsidRPr="0008716E">
              <w:rPr>
                <w:u w:val="single"/>
              </w:rPr>
              <w:t> </w:t>
            </w:r>
          </w:p>
          <w:p w14:paraId="28941FFC" w14:textId="77777777" w:rsidR="00373584" w:rsidRPr="0008716E" w:rsidRDefault="00373584" w:rsidP="00373584">
            <w:pPr>
              <w:rPr>
                <w:rFonts w:asciiTheme="majorHAnsi" w:eastAsia="Times New Roman" w:hAnsiTheme="majorHAnsi" w:cs="Arial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08716E">
              <w:rPr>
                <w:rFonts w:asciiTheme="majorHAnsi" w:eastAsia="Times New Roman" w:hAnsiTheme="majorHAnsi" w:cs="Arial"/>
                <w:b/>
                <w:bCs/>
                <w:color w:val="000000" w:themeColor="text1"/>
                <w:sz w:val="28"/>
                <w:szCs w:val="28"/>
                <w:u w:val="single"/>
              </w:rPr>
              <w:t>Technologies</w:t>
            </w:r>
          </w:p>
          <w:p w14:paraId="2B7352FA" w14:textId="5FAC93BD" w:rsidR="00C47085" w:rsidRPr="0008716E" w:rsidRDefault="00373584" w:rsidP="00373584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08716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I have used HTML, CSS, JavaScript, C#, Bootstrap, SQL, ASP.NET MVC5, ASP.NET Core, AJAX, jQuery, APIs, Git, Microsoft SQL Server</w:t>
            </w:r>
            <w:r w:rsidR="00C522C3" w:rsidRPr="0008716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, and RESTful services</w:t>
            </w:r>
            <w:r w:rsidRPr="0008716E">
              <w:rPr>
                <w:rFonts w:ascii="Arial" w:eastAsia="Times New Roman" w:hAnsi="Arial" w:cs="Arial"/>
                <w:sz w:val="20"/>
                <w:szCs w:val="20"/>
                <w:u w:val="single"/>
              </w:rPr>
              <w:t xml:space="preserve">. </w:t>
            </w:r>
          </w:p>
          <w:p w14:paraId="543ED2B4" w14:textId="77777777" w:rsidR="00AC2774" w:rsidRPr="0008716E" w:rsidRDefault="00AC2774" w:rsidP="00AC2774">
            <w:pPr>
              <w:pStyle w:val="Heading1"/>
              <w:outlineLvl w:val="0"/>
              <w:rPr>
                <w:u w:val="single"/>
              </w:rPr>
            </w:pPr>
            <w:r w:rsidRPr="0008716E">
              <w:rPr>
                <w:u w:val="single"/>
              </w:rPr>
              <w:t>Projects</w:t>
            </w:r>
          </w:p>
          <w:p w14:paraId="09261404" w14:textId="61A8C7B1" w:rsidR="00AC2774" w:rsidRPr="0008716E" w:rsidRDefault="00AC2774" w:rsidP="00704AE1">
            <w:pPr>
              <w:pStyle w:val="Heading3"/>
              <w:outlineLvl w:val="2"/>
              <w:rPr>
                <w:rFonts w:asciiTheme="majorHAnsi" w:hAnsiTheme="majorHAnsi"/>
                <w:color w:val="000000" w:themeColor="text1"/>
                <w:u w:val="single"/>
              </w:rPr>
            </w:pPr>
          </w:p>
          <w:p w14:paraId="14DAA204" w14:textId="77777777" w:rsidR="00AC2774" w:rsidRPr="0008716E" w:rsidRDefault="00AC2774" w:rsidP="00704AE1">
            <w:pPr>
              <w:pStyle w:val="Heading2"/>
              <w:outlineLvl w:val="1"/>
              <w:rPr>
                <w:u w:val="single"/>
              </w:rPr>
            </w:pPr>
            <w:r w:rsidRPr="0008716E">
              <w:rPr>
                <w:u w:val="single"/>
              </w:rPr>
              <w:t>Restful Excel</w:t>
            </w:r>
          </w:p>
          <w:p w14:paraId="22862EA6" w14:textId="77777777" w:rsidR="00AC2774" w:rsidRPr="0008716E" w:rsidRDefault="00AC2774" w:rsidP="00704AE1">
            <w:pPr>
              <w:rPr>
                <w:u w:val="single"/>
              </w:rPr>
            </w:pPr>
            <w:r w:rsidRPr="0008716E">
              <w:rPr>
                <w:b/>
                <w:bCs/>
                <w:color w:val="000000" w:themeColor="text1"/>
                <w:u w:val="single"/>
              </w:rPr>
              <w:t>Technologies:</w:t>
            </w:r>
            <w:r w:rsidRPr="0008716E">
              <w:rPr>
                <w:u w:val="single"/>
              </w:rPr>
              <w:t xml:space="preserve"> </w:t>
            </w:r>
            <w:r w:rsidRPr="0008716E">
              <w:rPr>
                <w:rFonts w:eastAsia="Times New Roman" w:cstheme="minorHAnsi"/>
                <w:u w:val="single"/>
              </w:rPr>
              <w:t>HTML, CSS, JavaScript, C#, SQL, ASP.NET MVC5, ASP.NET Core, AJAX, jQuery, APIs, Git, Microsoft SQL Server</w:t>
            </w:r>
          </w:p>
          <w:p w14:paraId="10B85CD1" w14:textId="77777777" w:rsidR="00AC2774" w:rsidRPr="0008716E" w:rsidRDefault="00AC2774" w:rsidP="00704AE1">
            <w:pPr>
              <w:rPr>
                <w:u w:val="single"/>
              </w:rPr>
            </w:pPr>
            <w:r w:rsidRPr="0008716E">
              <w:rPr>
                <w:rFonts w:cstheme="minorHAnsi"/>
                <w:b/>
                <w:bCs/>
                <w:color w:val="000000" w:themeColor="text1"/>
                <w:u w:val="single"/>
              </w:rPr>
              <w:t>Overview</w:t>
            </w:r>
            <w:r w:rsidRPr="0008716E"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  <w:t>:</w:t>
            </w:r>
            <w:r w:rsidR="00DE43E3" w:rsidRPr="0008716E"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  <w:t xml:space="preserve"> </w:t>
            </w:r>
            <w:r w:rsidR="00DE43E3" w:rsidRPr="0008716E">
              <w:rPr>
                <w:rFonts w:asciiTheme="majorHAnsi" w:hAnsiTheme="majorHAnsi"/>
                <w:color w:val="000000" w:themeColor="text1"/>
                <w:u w:val="single"/>
              </w:rPr>
              <w:t xml:space="preserve"> </w:t>
            </w:r>
            <w:r w:rsidRPr="0008716E">
              <w:rPr>
                <w:u w:val="single"/>
              </w:rPr>
              <w:t xml:space="preserve">Takes patient information from a </w:t>
            </w:r>
            <w:proofErr w:type="gramStart"/>
            <w:r w:rsidRPr="0008716E">
              <w:rPr>
                <w:u w:val="single"/>
              </w:rPr>
              <w:t>state wide</w:t>
            </w:r>
            <w:proofErr w:type="gramEnd"/>
            <w:r w:rsidRPr="0008716E">
              <w:rPr>
                <w:u w:val="single"/>
              </w:rPr>
              <w:t xml:space="preserve"> data base converting into a workable document</w:t>
            </w:r>
            <w:r w:rsidR="00C56042" w:rsidRPr="0008716E">
              <w:rPr>
                <w:u w:val="single"/>
              </w:rPr>
              <w:t xml:space="preserve"> to Increase the efficiency of data conversion and management to solve a local doctors </w:t>
            </w:r>
            <w:proofErr w:type="spellStart"/>
            <w:r w:rsidR="00C56042" w:rsidRPr="0008716E">
              <w:rPr>
                <w:u w:val="single"/>
              </w:rPr>
              <w:t>offices</w:t>
            </w:r>
            <w:proofErr w:type="spellEnd"/>
            <w:r w:rsidR="00C56042" w:rsidRPr="0008716E">
              <w:rPr>
                <w:u w:val="single"/>
              </w:rPr>
              <w:t xml:space="preserve"> needs </w:t>
            </w:r>
            <w:r w:rsidRPr="0008716E">
              <w:rPr>
                <w:u w:val="single"/>
              </w:rPr>
              <w:t xml:space="preserve">. </w:t>
            </w:r>
            <w:r w:rsidRPr="0008716E">
              <w:rPr>
                <w:b/>
                <w:bCs/>
                <w:u w:val="single"/>
              </w:rPr>
              <w:t xml:space="preserve"> </w:t>
            </w:r>
          </w:p>
          <w:p w14:paraId="0BCD6E7C" w14:textId="77777777" w:rsidR="00030C14" w:rsidRPr="0008716E" w:rsidRDefault="00AC2774" w:rsidP="00030C14">
            <w:pPr>
              <w:rPr>
                <w:u w:val="single"/>
              </w:rPr>
            </w:pPr>
            <w:r w:rsidRPr="0008716E">
              <w:rPr>
                <w:b/>
                <w:bCs/>
                <w:color w:val="000000" w:themeColor="text1"/>
                <w:u w:val="single"/>
              </w:rPr>
              <w:t>Features:</w:t>
            </w:r>
            <w:r w:rsidRPr="0008716E">
              <w:rPr>
                <w:b/>
                <w:bCs/>
                <w:u w:val="single"/>
              </w:rPr>
              <w:t xml:space="preserve"> </w:t>
            </w:r>
          </w:p>
          <w:p w14:paraId="63143322" w14:textId="77777777" w:rsidR="00AC2774" w:rsidRPr="0008716E" w:rsidRDefault="00AC2774" w:rsidP="00030C14">
            <w:pPr>
              <w:pStyle w:val="ListParagraph"/>
              <w:numPr>
                <w:ilvl w:val="0"/>
                <w:numId w:val="15"/>
              </w:numPr>
              <w:rPr>
                <w:u w:val="single"/>
              </w:rPr>
            </w:pPr>
            <w:r w:rsidRPr="0008716E">
              <w:rPr>
                <w:u w:val="single"/>
              </w:rPr>
              <w:t xml:space="preserve">Converts </w:t>
            </w:r>
            <w:r w:rsidR="00030C14" w:rsidRPr="0008716E">
              <w:rPr>
                <w:u w:val="single"/>
              </w:rPr>
              <w:t xml:space="preserve">Medical data </w:t>
            </w:r>
            <w:r w:rsidRPr="0008716E">
              <w:rPr>
                <w:u w:val="single"/>
              </w:rPr>
              <w:t>into a SQL data base.</w:t>
            </w:r>
          </w:p>
          <w:p w14:paraId="18FA8003" w14:textId="77777777" w:rsidR="00030C14" w:rsidRPr="0008716E" w:rsidRDefault="00030C14" w:rsidP="00030C14">
            <w:pPr>
              <w:pStyle w:val="ListParagraph"/>
              <w:numPr>
                <w:ilvl w:val="0"/>
                <w:numId w:val="15"/>
              </w:numPr>
              <w:rPr>
                <w:u w:val="single"/>
              </w:rPr>
            </w:pPr>
            <w:r w:rsidRPr="0008716E">
              <w:rPr>
                <w:u w:val="single"/>
              </w:rPr>
              <w:t>Manipulates that data through Restful API calls.</w:t>
            </w:r>
          </w:p>
          <w:p w14:paraId="5D0DB2B4" w14:textId="77777777" w:rsidR="00AC2774" w:rsidRPr="0008716E" w:rsidRDefault="00030C14" w:rsidP="009620E5">
            <w:pPr>
              <w:pStyle w:val="ListParagraph"/>
              <w:numPr>
                <w:ilvl w:val="0"/>
                <w:numId w:val="15"/>
              </w:numPr>
              <w:rPr>
                <w:u w:val="single"/>
              </w:rPr>
            </w:pPr>
            <w:r w:rsidRPr="0008716E">
              <w:rPr>
                <w:u w:val="single"/>
              </w:rPr>
              <w:t xml:space="preserve">Allows you to add a watch on data so if </w:t>
            </w:r>
            <w:proofErr w:type="gramStart"/>
            <w:r w:rsidRPr="0008716E">
              <w:rPr>
                <w:u w:val="single"/>
              </w:rPr>
              <w:t>its</w:t>
            </w:r>
            <w:proofErr w:type="gramEnd"/>
            <w:r w:rsidRPr="0008716E">
              <w:rPr>
                <w:u w:val="single"/>
              </w:rPr>
              <w:t xml:space="preserve"> changed you’ll be alerted. </w:t>
            </w:r>
          </w:p>
          <w:p w14:paraId="718D8565" w14:textId="77777777" w:rsidR="00760DA5" w:rsidRPr="0008716E" w:rsidRDefault="00760DA5" w:rsidP="00854169">
            <w:pPr>
              <w:rPr>
                <w:rFonts w:cstheme="minorHAnsi"/>
                <w:u w:val="single"/>
              </w:rPr>
            </w:pPr>
          </w:p>
        </w:tc>
      </w:tr>
      <w:bookmarkEnd w:id="0"/>
    </w:tbl>
    <w:p w14:paraId="7D60855A" w14:textId="77777777" w:rsidR="009620E5" w:rsidRDefault="009620E5" w:rsidP="004E01EB">
      <w:pPr>
        <w:pStyle w:val="Heading1"/>
      </w:pPr>
    </w:p>
    <w:p w14:paraId="7AE8CBB9" w14:textId="14309074" w:rsidR="009620E5" w:rsidRPr="00704AE1" w:rsidRDefault="009620E5" w:rsidP="009620E5">
      <w:pPr>
        <w:pStyle w:val="Heading3"/>
        <w:rPr>
          <w:rFonts w:asciiTheme="majorHAnsi" w:hAnsiTheme="majorHAnsi"/>
          <w:color w:val="000000" w:themeColor="text1"/>
        </w:rPr>
      </w:pPr>
    </w:p>
    <w:p w14:paraId="4FDC6620" w14:textId="77777777" w:rsidR="009620E5" w:rsidRDefault="009620E5" w:rsidP="009620E5">
      <w:pPr>
        <w:pStyle w:val="Heading2"/>
      </w:pPr>
      <w:r>
        <w:t>Makeshift</w:t>
      </w:r>
    </w:p>
    <w:p w14:paraId="5546C572" w14:textId="77777777" w:rsidR="009620E5" w:rsidRPr="008F2FE3" w:rsidRDefault="009620E5" w:rsidP="009620E5">
      <w:pPr>
        <w:rPr>
          <w:b/>
          <w:bCs/>
        </w:rPr>
      </w:pPr>
      <w:r w:rsidRPr="00704AE1">
        <w:rPr>
          <w:b/>
          <w:bCs/>
          <w:color w:val="000000" w:themeColor="text1"/>
        </w:rPr>
        <w:t>Technologies</w:t>
      </w:r>
      <w:r w:rsidRPr="008F2FE3">
        <w:rPr>
          <w:b/>
          <w:bCs/>
        </w:rPr>
        <w:t xml:space="preserve">: </w:t>
      </w:r>
      <w:r w:rsidRPr="00287305">
        <w:rPr>
          <w:rFonts w:eastAsia="Times New Roman" w:cstheme="minorHAnsi"/>
        </w:rPr>
        <w:t>HTML, CSS, JavaScript, C#, SQL, ASP.NET MVC5, ASP.NET Core, APIs, Git, Microsoft SQL Server</w:t>
      </w:r>
    </w:p>
    <w:p w14:paraId="17118EDE" w14:textId="77777777" w:rsidR="009620E5" w:rsidRDefault="009620E5" w:rsidP="009620E5">
      <w:r w:rsidRPr="00704AE1">
        <w:rPr>
          <w:b/>
          <w:bCs/>
          <w:color w:val="000000" w:themeColor="text1"/>
        </w:rPr>
        <w:t>Overview:</w:t>
      </w:r>
      <w:r w:rsidRPr="008F2FE3">
        <w:rPr>
          <w:b/>
          <w:bCs/>
        </w:rPr>
        <w:t xml:space="preserve"> </w:t>
      </w:r>
      <w:r>
        <w:t>A scheduling application that allows for managers to post shifts and communicate to employees through text alerts.  Also allowing employees to post shifts to a shift exchange where other employees can pick them up.</w:t>
      </w:r>
    </w:p>
    <w:p w14:paraId="17A29612" w14:textId="77777777" w:rsidR="00C56042" w:rsidRPr="00C56042" w:rsidRDefault="009620E5" w:rsidP="00C56042">
      <w:r w:rsidRPr="00C56042">
        <w:rPr>
          <w:b/>
          <w:bCs/>
          <w:color w:val="000000" w:themeColor="text1"/>
        </w:rPr>
        <w:t>Features:</w:t>
      </w:r>
      <w:r w:rsidRPr="00C56042">
        <w:rPr>
          <w:b/>
          <w:bCs/>
        </w:rPr>
        <w:t xml:space="preserve"> </w:t>
      </w:r>
    </w:p>
    <w:p w14:paraId="5363E596" w14:textId="77777777" w:rsidR="00C56042" w:rsidRDefault="009620E5" w:rsidP="00C56042">
      <w:pPr>
        <w:pStyle w:val="ListParagraph"/>
        <w:numPr>
          <w:ilvl w:val="0"/>
          <w:numId w:val="16"/>
        </w:numPr>
      </w:pPr>
      <w:r>
        <w:t xml:space="preserve">Multiple SQL data bases linked together through ASP.NET MVC5 webpages. </w:t>
      </w:r>
    </w:p>
    <w:p w14:paraId="3A6B9C69" w14:textId="77777777" w:rsidR="00C56042" w:rsidRDefault="00C56042" w:rsidP="00C56042">
      <w:pPr>
        <w:pStyle w:val="ListParagraph"/>
        <w:numPr>
          <w:ilvl w:val="0"/>
          <w:numId w:val="16"/>
        </w:numPr>
      </w:pPr>
      <w:r>
        <w:t xml:space="preserve">Allows dynamic shift management. </w:t>
      </w:r>
    </w:p>
    <w:p w14:paraId="4D5C37B8" w14:textId="77777777" w:rsidR="009620E5" w:rsidRDefault="00C56042" w:rsidP="00C56042">
      <w:pPr>
        <w:pStyle w:val="ListParagraph"/>
        <w:numPr>
          <w:ilvl w:val="0"/>
          <w:numId w:val="16"/>
        </w:numPr>
      </w:pPr>
      <w:r>
        <w:t>Sends text alerts using web API calls</w:t>
      </w:r>
      <w:r w:rsidR="009620E5">
        <w:t xml:space="preserve">. </w:t>
      </w:r>
    </w:p>
    <w:p w14:paraId="7BF7ABB3" w14:textId="77777777" w:rsidR="001B5116" w:rsidRDefault="001B5116" w:rsidP="001B5116">
      <w:pPr>
        <w:rPr>
          <w:rFonts w:asciiTheme="majorHAnsi" w:eastAsia="Times New Roman" w:hAnsiTheme="majorHAnsi" w:cs="Arial"/>
          <w:b/>
          <w:bCs/>
          <w:color w:val="000000" w:themeColor="text1"/>
          <w:sz w:val="28"/>
          <w:szCs w:val="28"/>
        </w:rPr>
      </w:pPr>
    </w:p>
    <w:p w14:paraId="30EC68A2" w14:textId="695EFC08" w:rsidR="001B5116" w:rsidRDefault="001B5116" w:rsidP="001B5116">
      <w:pPr>
        <w:rPr>
          <w:rFonts w:asciiTheme="majorHAnsi" w:eastAsia="Times New Roman" w:hAnsiTheme="majorHAnsi" w:cs="Arial"/>
          <w:b/>
          <w:bCs/>
          <w:color w:val="000000" w:themeColor="text1"/>
          <w:sz w:val="28"/>
          <w:szCs w:val="28"/>
        </w:rPr>
      </w:pPr>
      <w:r>
        <w:rPr>
          <w:rFonts w:asciiTheme="majorHAnsi" w:eastAsia="Times New Roman" w:hAnsiTheme="majorHAnsi" w:cs="Arial"/>
          <w:b/>
          <w:bCs/>
          <w:color w:val="000000" w:themeColor="text1"/>
          <w:sz w:val="28"/>
          <w:szCs w:val="28"/>
        </w:rPr>
        <w:t>Education</w:t>
      </w:r>
    </w:p>
    <w:p w14:paraId="4E881DE1" w14:textId="7B2819BD" w:rsidR="001B5116" w:rsidRPr="007E6648" w:rsidRDefault="001B5116" w:rsidP="001B5116">
      <w:pPr>
        <w:pStyle w:val="ListParagraph"/>
        <w:numPr>
          <w:ilvl w:val="0"/>
          <w:numId w:val="17"/>
        </w:numPr>
        <w:rPr>
          <w:rFonts w:asciiTheme="majorHAnsi" w:eastAsia="Times New Roman" w:hAnsiTheme="majorHAnsi" w:cs="Arial"/>
          <w:b/>
          <w:bCs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Full stack web development certificate </w:t>
      </w:r>
      <w:r w:rsidR="007E6648">
        <w:rPr>
          <w:rFonts w:ascii="Arial" w:eastAsia="Times New Roman" w:hAnsi="Arial" w:cs="Arial"/>
          <w:color w:val="000000" w:themeColor="text1"/>
          <w:sz w:val="20"/>
          <w:szCs w:val="20"/>
        </w:rPr>
        <w:t>–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DevCodeCamp</w:t>
      </w:r>
      <w:proofErr w:type="spellEnd"/>
    </w:p>
    <w:p w14:paraId="4C7072CD" w14:textId="77777777" w:rsidR="007E6648" w:rsidRPr="001B5116" w:rsidRDefault="007E6648" w:rsidP="007E6648">
      <w:pPr>
        <w:pStyle w:val="ListParagraph"/>
        <w:numPr>
          <w:ilvl w:val="0"/>
          <w:numId w:val="17"/>
        </w:numPr>
        <w:rPr>
          <w:rFonts w:asciiTheme="majorHAnsi" w:eastAsia="Times New Roman" w:hAnsiTheme="majorHAnsi" w:cs="Arial"/>
          <w:b/>
          <w:bCs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High School Diploma – Pewaukee High School</w:t>
      </w:r>
    </w:p>
    <w:p w14:paraId="37F390F3" w14:textId="77777777" w:rsidR="007E6648" w:rsidRPr="00C47085" w:rsidRDefault="007E6648" w:rsidP="007E6648">
      <w:pPr>
        <w:pStyle w:val="ListParagraph"/>
        <w:rPr>
          <w:rFonts w:asciiTheme="majorHAnsi" w:eastAsia="Times New Roman" w:hAnsiTheme="majorHAnsi" w:cs="Arial"/>
          <w:b/>
          <w:bCs/>
          <w:color w:val="000000" w:themeColor="text1"/>
          <w:sz w:val="28"/>
          <w:szCs w:val="28"/>
        </w:rPr>
      </w:pPr>
    </w:p>
    <w:p w14:paraId="24182441" w14:textId="77777777" w:rsidR="001B5116" w:rsidRDefault="001B5116" w:rsidP="004E01EB">
      <w:pPr>
        <w:pStyle w:val="Heading1"/>
      </w:pPr>
    </w:p>
    <w:p w14:paraId="5350BCB6" w14:textId="6782E856" w:rsidR="009620E5" w:rsidRPr="00CF1A49" w:rsidRDefault="009620E5" w:rsidP="004E01EB">
      <w:pPr>
        <w:pStyle w:val="Heading1"/>
      </w:pPr>
      <w:r w:rsidRPr="009620E5"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94364B1" w14:textId="77777777" w:rsidTr="00D66A52">
        <w:tc>
          <w:tcPr>
            <w:tcW w:w="9355" w:type="dxa"/>
          </w:tcPr>
          <w:p w14:paraId="5B6479BE" w14:textId="77777777" w:rsidR="001D0BF1" w:rsidRPr="00CF1A49" w:rsidRDefault="00760DA5" w:rsidP="001D0BF1">
            <w:pPr>
              <w:pStyle w:val="Heading3"/>
              <w:contextualSpacing w:val="0"/>
              <w:outlineLvl w:val="2"/>
            </w:pPr>
            <w:r>
              <w:t>July 2019</w:t>
            </w:r>
            <w:r w:rsidR="001D0BF1" w:rsidRPr="00CF1A49">
              <w:t xml:space="preserve"> – </w:t>
            </w:r>
            <w:r>
              <w:t>current</w:t>
            </w:r>
          </w:p>
          <w:p w14:paraId="389F4FE1" w14:textId="77777777" w:rsidR="001D0BF1" w:rsidRPr="00CF1A49" w:rsidRDefault="00760DA5" w:rsidP="001D0BF1">
            <w:pPr>
              <w:pStyle w:val="Heading2"/>
              <w:contextualSpacing w:val="0"/>
              <w:outlineLvl w:val="1"/>
            </w:pPr>
            <w:r>
              <w:t>Assistant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Velocity</w:t>
            </w:r>
          </w:p>
          <w:p w14:paraId="52C84D1E" w14:textId="4EA2862F" w:rsidR="001E3120" w:rsidRPr="00CF1A49" w:rsidRDefault="00F7695F" w:rsidP="001D0BF1">
            <w:pPr>
              <w:contextualSpacing w:val="0"/>
            </w:pPr>
            <w:r>
              <w:t xml:space="preserve">Working to assist the head of IT to </w:t>
            </w:r>
            <w:proofErr w:type="spellStart"/>
            <w:r>
              <w:t>preform</w:t>
            </w:r>
            <w:proofErr w:type="spellEnd"/>
            <w:r>
              <w:t xml:space="preserve"> any task to make his job easier everything from running cable to helping develop a tax application for the town of Vernon</w:t>
            </w:r>
            <w:r w:rsidR="00F84B52">
              <w:t xml:space="preserve"> in Wisconsin</w:t>
            </w:r>
            <w:r>
              <w:t xml:space="preserve">. </w:t>
            </w:r>
          </w:p>
        </w:tc>
      </w:tr>
      <w:tr w:rsidR="00F61DF9" w:rsidRPr="00CF1A49" w14:paraId="0141ED5C" w14:textId="77777777" w:rsidTr="00F61DF9">
        <w:tc>
          <w:tcPr>
            <w:tcW w:w="9355" w:type="dxa"/>
            <w:tcMar>
              <w:top w:w="216" w:type="dxa"/>
            </w:tcMar>
          </w:tcPr>
          <w:p w14:paraId="597AD09C" w14:textId="77777777" w:rsidR="00F61DF9" w:rsidRPr="00CF1A49" w:rsidRDefault="00854169" w:rsidP="00F61DF9">
            <w:pPr>
              <w:pStyle w:val="Heading3"/>
              <w:contextualSpacing w:val="0"/>
              <w:outlineLvl w:val="2"/>
            </w:pPr>
            <w:r>
              <w:t>November 2017</w:t>
            </w:r>
            <w:r w:rsidR="00F61DF9" w:rsidRPr="00CF1A49">
              <w:t xml:space="preserve"> – </w:t>
            </w:r>
            <w:r>
              <w:t>Current</w:t>
            </w:r>
          </w:p>
          <w:p w14:paraId="57A1E99B" w14:textId="77777777" w:rsidR="00F61DF9" w:rsidRPr="00CF1A49" w:rsidRDefault="00854169" w:rsidP="00F61DF9">
            <w:pPr>
              <w:pStyle w:val="Heading2"/>
              <w:contextualSpacing w:val="0"/>
              <w:outlineLvl w:val="1"/>
            </w:pPr>
            <w:r>
              <w:t>Bartender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Grimaldi’s</w:t>
            </w:r>
          </w:p>
          <w:p w14:paraId="798BBF97" w14:textId="62B5E357" w:rsidR="00F61DF9" w:rsidRDefault="00854169" w:rsidP="00F61DF9">
            <w:r>
              <w:t xml:space="preserve">Works with customers as a server to get orders. Makes cocktails and drinks for customers. Works as a team to give the customer the best experience. </w:t>
            </w:r>
            <w:r w:rsidR="009E260F">
              <w:t xml:space="preserve">In a lead role that trains and prepares other bartenders and different restaurants around the country. </w:t>
            </w:r>
          </w:p>
        </w:tc>
      </w:tr>
    </w:tbl>
    <w:p w14:paraId="593B8C4E" w14:textId="77777777" w:rsidR="00B51D1B" w:rsidRPr="006E1507" w:rsidRDefault="00B51D1B" w:rsidP="00AC2774">
      <w:pPr>
        <w:pStyle w:val="Heading1"/>
      </w:pPr>
    </w:p>
    <w:sectPr w:rsidR="00B51D1B" w:rsidRPr="006E1507" w:rsidSect="00760DA5">
      <w:footerReference w:type="default" r:id="rId9"/>
      <w:headerReference w:type="first" r:id="rId10"/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B3C08" w14:textId="77777777" w:rsidR="00AD05BA" w:rsidRDefault="00AD05BA" w:rsidP="0068194B">
      <w:r>
        <w:separator/>
      </w:r>
    </w:p>
    <w:p w14:paraId="6D1AD9DE" w14:textId="77777777" w:rsidR="00AD05BA" w:rsidRDefault="00AD05BA"/>
    <w:p w14:paraId="3A25071F" w14:textId="77777777" w:rsidR="00AD05BA" w:rsidRDefault="00AD05BA"/>
  </w:endnote>
  <w:endnote w:type="continuationSeparator" w:id="0">
    <w:p w14:paraId="3BF1423E" w14:textId="77777777" w:rsidR="00AD05BA" w:rsidRDefault="00AD05BA" w:rsidP="0068194B">
      <w:r>
        <w:continuationSeparator/>
      </w:r>
    </w:p>
    <w:p w14:paraId="3187240F" w14:textId="77777777" w:rsidR="00AD05BA" w:rsidRDefault="00AD05BA"/>
    <w:p w14:paraId="287F1DA1" w14:textId="77777777" w:rsidR="00AD05BA" w:rsidRDefault="00AD05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21EDD5" w14:textId="77777777" w:rsidR="0008716E" w:rsidRDefault="000871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E09BC" w14:textId="77777777" w:rsidR="00AD05BA" w:rsidRDefault="00AD05BA" w:rsidP="0068194B">
      <w:r>
        <w:separator/>
      </w:r>
    </w:p>
    <w:p w14:paraId="6F6854A6" w14:textId="77777777" w:rsidR="00AD05BA" w:rsidRDefault="00AD05BA"/>
    <w:p w14:paraId="10845EF7" w14:textId="77777777" w:rsidR="00AD05BA" w:rsidRDefault="00AD05BA"/>
  </w:footnote>
  <w:footnote w:type="continuationSeparator" w:id="0">
    <w:p w14:paraId="32A1B4E8" w14:textId="77777777" w:rsidR="00AD05BA" w:rsidRDefault="00AD05BA" w:rsidP="0068194B">
      <w:r>
        <w:continuationSeparator/>
      </w:r>
    </w:p>
    <w:p w14:paraId="00A5FD08" w14:textId="77777777" w:rsidR="00AD05BA" w:rsidRDefault="00AD05BA"/>
    <w:p w14:paraId="7AE8B9B9" w14:textId="77777777" w:rsidR="00AD05BA" w:rsidRDefault="00AD05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F2D27" w14:textId="77777777" w:rsidR="0008716E" w:rsidRPr="004E01EB" w:rsidRDefault="0008716E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705351" wp14:editId="0A393D5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BA155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60A441B"/>
    <w:multiLevelType w:val="hybridMultilevel"/>
    <w:tmpl w:val="E2A6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0EA2CF8"/>
    <w:multiLevelType w:val="hybridMultilevel"/>
    <w:tmpl w:val="E0C0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01EA5"/>
    <w:multiLevelType w:val="hybridMultilevel"/>
    <w:tmpl w:val="A872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80E58"/>
    <w:multiLevelType w:val="hybridMultilevel"/>
    <w:tmpl w:val="131C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69"/>
    <w:rsid w:val="000001EF"/>
    <w:rsid w:val="00007322"/>
    <w:rsid w:val="00007728"/>
    <w:rsid w:val="00024584"/>
    <w:rsid w:val="00024730"/>
    <w:rsid w:val="00030C14"/>
    <w:rsid w:val="00055E95"/>
    <w:rsid w:val="0007021F"/>
    <w:rsid w:val="0008716E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5116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755E"/>
    <w:rsid w:val="002253B0"/>
    <w:rsid w:val="00236D54"/>
    <w:rsid w:val="00241D8C"/>
    <w:rsid w:val="00241FDB"/>
    <w:rsid w:val="0024720C"/>
    <w:rsid w:val="002617AE"/>
    <w:rsid w:val="002638D0"/>
    <w:rsid w:val="002647D3"/>
    <w:rsid w:val="00272AF1"/>
    <w:rsid w:val="00275EAE"/>
    <w:rsid w:val="00287305"/>
    <w:rsid w:val="00294998"/>
    <w:rsid w:val="00297F18"/>
    <w:rsid w:val="002A1945"/>
    <w:rsid w:val="002B2958"/>
    <w:rsid w:val="002B3FC8"/>
    <w:rsid w:val="002D219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2D87"/>
    <w:rsid w:val="00373584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84A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4DFA"/>
    <w:rsid w:val="006E1507"/>
    <w:rsid w:val="00704AE1"/>
    <w:rsid w:val="00712D8B"/>
    <w:rsid w:val="007273B7"/>
    <w:rsid w:val="00733E0A"/>
    <w:rsid w:val="0074403D"/>
    <w:rsid w:val="00746D44"/>
    <w:rsid w:val="007538DC"/>
    <w:rsid w:val="00757803"/>
    <w:rsid w:val="00760DA5"/>
    <w:rsid w:val="0079206B"/>
    <w:rsid w:val="00796076"/>
    <w:rsid w:val="007C0566"/>
    <w:rsid w:val="007C606B"/>
    <w:rsid w:val="007E6648"/>
    <w:rsid w:val="007E6A61"/>
    <w:rsid w:val="00801140"/>
    <w:rsid w:val="00803404"/>
    <w:rsid w:val="00834955"/>
    <w:rsid w:val="00854169"/>
    <w:rsid w:val="00855B59"/>
    <w:rsid w:val="008573BF"/>
    <w:rsid w:val="00860461"/>
    <w:rsid w:val="0086487C"/>
    <w:rsid w:val="00870B20"/>
    <w:rsid w:val="008829F8"/>
    <w:rsid w:val="00885897"/>
    <w:rsid w:val="008A6538"/>
    <w:rsid w:val="008C7056"/>
    <w:rsid w:val="008F2FE3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20E5"/>
    <w:rsid w:val="009650EA"/>
    <w:rsid w:val="0097790C"/>
    <w:rsid w:val="0098506E"/>
    <w:rsid w:val="009A44CE"/>
    <w:rsid w:val="009C4DFC"/>
    <w:rsid w:val="009D44F8"/>
    <w:rsid w:val="009E260F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5D32"/>
    <w:rsid w:val="00A755E8"/>
    <w:rsid w:val="00A84683"/>
    <w:rsid w:val="00A93A5D"/>
    <w:rsid w:val="00AB32F8"/>
    <w:rsid w:val="00AB610B"/>
    <w:rsid w:val="00AC2774"/>
    <w:rsid w:val="00AD05BA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085"/>
    <w:rsid w:val="00C47FA6"/>
    <w:rsid w:val="00C522C3"/>
    <w:rsid w:val="00C56042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093"/>
    <w:rsid w:val="00D0630C"/>
    <w:rsid w:val="00D243A9"/>
    <w:rsid w:val="00D305E5"/>
    <w:rsid w:val="00D37CD3"/>
    <w:rsid w:val="00D51DDD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43E3"/>
    <w:rsid w:val="00DE6534"/>
    <w:rsid w:val="00DF4D6C"/>
    <w:rsid w:val="00E01923"/>
    <w:rsid w:val="00E14498"/>
    <w:rsid w:val="00E2397A"/>
    <w:rsid w:val="00E254DB"/>
    <w:rsid w:val="00E27EAD"/>
    <w:rsid w:val="00E300FC"/>
    <w:rsid w:val="00E362DB"/>
    <w:rsid w:val="00E5142C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603A"/>
    <w:rsid w:val="00EF17E8"/>
    <w:rsid w:val="00EF51D9"/>
    <w:rsid w:val="00F130DD"/>
    <w:rsid w:val="00F24884"/>
    <w:rsid w:val="00F476C4"/>
    <w:rsid w:val="00F61DF9"/>
    <w:rsid w:val="00F7695F"/>
    <w:rsid w:val="00F81960"/>
    <w:rsid w:val="00F84B52"/>
    <w:rsid w:val="00F8769D"/>
    <w:rsid w:val="00F9350C"/>
    <w:rsid w:val="00F94EB5"/>
    <w:rsid w:val="00F9624D"/>
    <w:rsid w:val="00FB31C1"/>
    <w:rsid w:val="00FB58F2"/>
    <w:rsid w:val="00FC6AEA"/>
    <w:rsid w:val="00FD3D13"/>
    <w:rsid w:val="00FD7B51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097DA"/>
  <w15:chartTrackingRefBased/>
  <w15:docId w15:val="{F4EFB4EF-5CF2-4DE5-85FA-00E4C92B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100nej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cob-angrick-087ab419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kes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467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thompson</dc:creator>
  <cp:keywords/>
  <dc:description/>
  <cp:lastModifiedBy>jacob thompson</cp:lastModifiedBy>
  <cp:revision>3</cp:revision>
  <cp:lastPrinted>2020-03-02T16:19:00Z</cp:lastPrinted>
  <dcterms:created xsi:type="dcterms:W3CDTF">2019-12-07T22:44:00Z</dcterms:created>
  <dcterms:modified xsi:type="dcterms:W3CDTF">2020-03-02T22:56:00Z</dcterms:modified>
  <cp:category/>
</cp:coreProperties>
</file>